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16301F">
      <w:pPr>
        <w:pStyle w:val="Title"/>
      </w:pPr>
      <w:r w:rsidRPr="0016301F">
        <w:t>olodreem</w:t>
      </w:r>
    </w:p>
    <w:p w:rsidR="00855982" w:rsidRPr="00855982" w:rsidRDefault="0016301F" w:rsidP="00855982">
      <w:pPr>
        <w:pStyle w:val="Heading1"/>
      </w:pPr>
      <w:r>
        <w:t xml:space="preserve">Completed </w:t>
      </w:r>
    </w:p>
    <w:p w:rsidR="00855982" w:rsidRDefault="0016301F" w:rsidP="0016301F">
      <w:pPr>
        <w:pStyle w:val="ListParagraph"/>
        <w:numPr>
          <w:ilvl w:val="0"/>
          <w:numId w:val="30"/>
        </w:numPr>
      </w:pPr>
      <w:r>
        <w:t>Implement metronics theme in to angular project with .net core and entity framework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Make the design of registration page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Register user with you provided field in the database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Make the login token with jwt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Make login page, register user can login on this website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Display registered user data in to grid.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Make form of create user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Edit register user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Delete register user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Make the form of upload file with you provided field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Display media data in to grid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bind the action of media</w:t>
      </w:r>
    </w:p>
    <w:p w:rsidR="0016301F" w:rsidRDefault="0016301F" w:rsidP="0016301F">
      <w:pPr>
        <w:pStyle w:val="ListParagraph"/>
        <w:numPr>
          <w:ilvl w:val="0"/>
          <w:numId w:val="30"/>
        </w:numPr>
      </w:pPr>
      <w:r>
        <w:t>delete media</w:t>
      </w:r>
      <w:bookmarkStart w:id="0" w:name="_GoBack"/>
      <w:bookmarkEnd w:id="0"/>
    </w:p>
    <w:p w:rsidR="0016301F" w:rsidRDefault="0016301F" w:rsidP="0016301F">
      <w:pPr>
        <w:pStyle w:val="ListParagraph"/>
      </w:pPr>
    </w:p>
    <w:p w:rsidR="0016301F" w:rsidRDefault="0016301F" w:rsidP="0016301F">
      <w:pPr>
        <w:pStyle w:val="ListParagraph"/>
      </w:pPr>
    </w:p>
    <w:p w:rsidR="0016301F" w:rsidRPr="00855982" w:rsidRDefault="0016301F" w:rsidP="0016301F">
      <w:pPr>
        <w:pStyle w:val="Heading1"/>
      </w:pPr>
      <w:r>
        <w:t>Un-</w:t>
      </w:r>
      <w:r>
        <w:t xml:space="preserve">Completed </w:t>
      </w:r>
    </w:p>
    <w:p w:rsidR="0016301F" w:rsidRDefault="0016301F" w:rsidP="0016301F">
      <w:pPr>
        <w:pStyle w:val="ListParagraph"/>
        <w:numPr>
          <w:ilvl w:val="0"/>
          <w:numId w:val="32"/>
        </w:numPr>
      </w:pPr>
      <w:r>
        <w:t>show statistics</w:t>
      </w:r>
    </w:p>
    <w:p w:rsidR="0016301F" w:rsidRDefault="0016301F" w:rsidP="0016301F">
      <w:pPr>
        <w:pStyle w:val="ListParagraph"/>
        <w:numPr>
          <w:ilvl w:val="0"/>
          <w:numId w:val="32"/>
        </w:numPr>
      </w:pPr>
      <w:r>
        <w:t>show list view of media</w:t>
      </w:r>
    </w:p>
    <w:p w:rsidR="0016301F" w:rsidRDefault="0016301F" w:rsidP="0016301F">
      <w:pPr>
        <w:pStyle w:val="ListParagraph"/>
        <w:numPr>
          <w:ilvl w:val="0"/>
          <w:numId w:val="32"/>
        </w:numPr>
      </w:pPr>
      <w:r>
        <w:t>types of user</w:t>
      </w:r>
    </w:p>
    <w:p w:rsidR="0016301F" w:rsidRPr="00855982" w:rsidRDefault="0016301F" w:rsidP="0016301F">
      <w:pPr>
        <w:pStyle w:val="ListParagraph"/>
      </w:pPr>
    </w:p>
    <w:sectPr w:rsidR="0016301F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F4F" w:rsidRDefault="00C04F4F" w:rsidP="00855982">
      <w:pPr>
        <w:spacing w:after="0" w:line="240" w:lineRule="auto"/>
      </w:pPr>
      <w:r>
        <w:separator/>
      </w:r>
    </w:p>
  </w:endnote>
  <w:endnote w:type="continuationSeparator" w:id="0">
    <w:p w:rsidR="00C04F4F" w:rsidRDefault="00C04F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F4F" w:rsidRDefault="00C04F4F" w:rsidP="00855982">
      <w:pPr>
        <w:spacing w:after="0" w:line="240" w:lineRule="auto"/>
      </w:pPr>
      <w:r>
        <w:separator/>
      </w:r>
    </w:p>
  </w:footnote>
  <w:footnote w:type="continuationSeparator" w:id="0">
    <w:p w:rsidR="00C04F4F" w:rsidRDefault="00C04F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4B51B84"/>
    <w:multiLevelType w:val="hybridMultilevel"/>
    <w:tmpl w:val="BE2AF2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6347AA"/>
    <w:multiLevelType w:val="hybridMultilevel"/>
    <w:tmpl w:val="1BFC02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3266AC"/>
    <w:multiLevelType w:val="hybridMultilevel"/>
    <w:tmpl w:val="336C4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6"/>
  </w:num>
  <w:num w:numId="29">
    <w:abstractNumId w:val="19"/>
  </w:num>
  <w:num w:numId="30">
    <w:abstractNumId w:val="17"/>
  </w:num>
  <w:num w:numId="31">
    <w:abstractNumId w:val="15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1F"/>
    <w:rsid w:val="0016301F"/>
    <w:rsid w:val="001D4362"/>
    <w:rsid w:val="007833A7"/>
    <w:rsid w:val="00855982"/>
    <w:rsid w:val="00A10484"/>
    <w:rsid w:val="00C04F4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72FF"/>
  <w15:chartTrackingRefBased/>
  <w15:docId w15:val="{79F650B2-0BFB-487E-BE1E-1897E411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63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ion120GB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C2"/>
    <w:rsid w:val="00A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C6A30D9D90484EAA848708B4F9D3F8">
    <w:name w:val="1DC6A30D9D90484EAA848708B4F9D3F8"/>
  </w:style>
  <w:style w:type="paragraph" w:customStyle="1" w:styleId="E4BF99F35FBE489EB8B62CC40F2B70CE">
    <w:name w:val="E4BF99F35FBE489EB8B62CC40F2B70CE"/>
  </w:style>
  <w:style w:type="paragraph" w:customStyle="1" w:styleId="459BA40CF8AC40139AFB33F12E673A35">
    <w:name w:val="459BA40CF8AC40139AFB33F12E673A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Vision120GB</dc:creator>
  <cp:lastModifiedBy>Vision120GB</cp:lastModifiedBy>
  <cp:revision>1</cp:revision>
  <dcterms:created xsi:type="dcterms:W3CDTF">2018-06-01T09:27:00Z</dcterms:created>
  <dcterms:modified xsi:type="dcterms:W3CDTF">2018-06-01T09:35:00Z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